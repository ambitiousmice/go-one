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Go-one协议文档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7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编写人</w:t>
            </w:r>
          </w:p>
        </w:tc>
        <w:tc>
          <w:tcPr>
            <w:tcW w:w="237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陈浩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7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237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2024/06/04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7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237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V1.0.1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700" w:type="dxa"/>
          </w:tcPr>
          <w:p>
            <w:pPr>
              <w:jc w:val="center"/>
              <w:rPr>
                <w:rFonts w:hint="default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更新内容</w:t>
            </w:r>
          </w:p>
        </w:tc>
        <w:tc>
          <w:tcPr>
            <w:tcW w:w="2370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int="default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修改通信协议结构: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取消游戏协议2000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底层通信协议结构增加错误码</w:t>
            </w:r>
            <w:bookmarkStart w:id="0" w:name="_GoBack"/>
            <w:bookmarkEnd w:id="0"/>
          </w:p>
          <w:p>
            <w:pPr>
              <w:jc w:val="both"/>
              <w:rPr>
                <w:rFonts w:hint="default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同时支持websocket、TCP、KCP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消息长度(4)+指令号(2)+消息体长度(4)+消息体(n)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消息长度(4)+指令号(2)+错误码(4)+消息体长度(4)+消息体(n)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基础指令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012"/>
        <w:gridCol w:w="235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指令号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42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全局异常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ErrorResp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int32 code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data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连接成功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ConnectionSuccessFromServerResp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clientID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断开连接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广播消息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GateBroadcastMsg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bytes data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心跳ack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HeartbeatAck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time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2002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主动下线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2003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登录游戏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LoginReq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accountType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account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clientID = 4;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game = 5;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int32 region = 6;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entityID (重连时必传)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clientID (重连时必传)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2003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登录游戏ack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LoginResp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game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int32 region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游戏内部基础指令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012"/>
        <w:gridCol w:w="235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指令号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42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4001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加入游戏场景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JoinSceneReq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sceneType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sceneID = 2;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4001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加入游戏场景ack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JoinSceneResp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sceneType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sceneID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4002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离开游戏场景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LeaveSceneReq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sceneType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sceneID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4002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离开游戏场景ack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LeaveSceneResp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sceneType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sceneID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创建玩家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OnCreateEntity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type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x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 = 4;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z = 5;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yaw = 6;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speed = 7;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4004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销毁玩家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message OnDestroyEntity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4005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MoveReq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x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z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yaw = 4;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speed = 5;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aoi同步数据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AOISyncInfo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x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z = 4;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yaw = 5;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speed = 6;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AOISyncInfoBatch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repeated AOISyncInfo syncInfos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建立连接步骤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2207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983B8"/>
    <w:multiLevelType w:val="singleLevel"/>
    <w:tmpl w:val="829983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B5268B"/>
    <w:multiLevelType w:val="multilevel"/>
    <w:tmpl w:val="3BB5268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6D9966CF"/>
    <w:multiLevelType w:val="singleLevel"/>
    <w:tmpl w:val="6D9966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jODUyNmQxY2YxODU4MDRlYmYxZTljNTZlMDcxMjEifQ=="/>
  </w:docVars>
  <w:rsids>
    <w:rsidRoot w:val="1AA24D9F"/>
    <w:rsid w:val="034026E5"/>
    <w:rsid w:val="044109A5"/>
    <w:rsid w:val="055B3806"/>
    <w:rsid w:val="07011CC2"/>
    <w:rsid w:val="07644792"/>
    <w:rsid w:val="08607386"/>
    <w:rsid w:val="09216B15"/>
    <w:rsid w:val="09284798"/>
    <w:rsid w:val="09B71227"/>
    <w:rsid w:val="0B2B3C7B"/>
    <w:rsid w:val="0D1538CB"/>
    <w:rsid w:val="0F2B6FD9"/>
    <w:rsid w:val="111D1152"/>
    <w:rsid w:val="1629525B"/>
    <w:rsid w:val="164678EF"/>
    <w:rsid w:val="16BF796D"/>
    <w:rsid w:val="183C240D"/>
    <w:rsid w:val="1AA24D9F"/>
    <w:rsid w:val="1D8F1E47"/>
    <w:rsid w:val="1EE7183F"/>
    <w:rsid w:val="20922883"/>
    <w:rsid w:val="24E76A0D"/>
    <w:rsid w:val="26802C75"/>
    <w:rsid w:val="28DA2E89"/>
    <w:rsid w:val="2A4254F9"/>
    <w:rsid w:val="2AE31A25"/>
    <w:rsid w:val="2D1F32F4"/>
    <w:rsid w:val="323B4D81"/>
    <w:rsid w:val="34B70380"/>
    <w:rsid w:val="35CA5CBB"/>
    <w:rsid w:val="3AE174A3"/>
    <w:rsid w:val="3C3A346E"/>
    <w:rsid w:val="3E246184"/>
    <w:rsid w:val="3E495BEB"/>
    <w:rsid w:val="40994C08"/>
    <w:rsid w:val="422E7D02"/>
    <w:rsid w:val="43446334"/>
    <w:rsid w:val="43694EB1"/>
    <w:rsid w:val="43C006FD"/>
    <w:rsid w:val="44A84E71"/>
    <w:rsid w:val="477DCE1E"/>
    <w:rsid w:val="48CA47A8"/>
    <w:rsid w:val="4A534079"/>
    <w:rsid w:val="4DFF5104"/>
    <w:rsid w:val="511C63D3"/>
    <w:rsid w:val="5305612D"/>
    <w:rsid w:val="54AD4386"/>
    <w:rsid w:val="55A263D4"/>
    <w:rsid w:val="573E1E21"/>
    <w:rsid w:val="59E52814"/>
    <w:rsid w:val="5A9C7376"/>
    <w:rsid w:val="5B487E91"/>
    <w:rsid w:val="5CF9550F"/>
    <w:rsid w:val="5EFEBDE8"/>
    <w:rsid w:val="5FB52C88"/>
    <w:rsid w:val="63402869"/>
    <w:rsid w:val="65D33E68"/>
    <w:rsid w:val="68CA2609"/>
    <w:rsid w:val="68CC1AED"/>
    <w:rsid w:val="692844CB"/>
    <w:rsid w:val="69BB0F42"/>
    <w:rsid w:val="6A637494"/>
    <w:rsid w:val="6BCF62E6"/>
    <w:rsid w:val="6CD3A16D"/>
    <w:rsid w:val="6D535020"/>
    <w:rsid w:val="6E5F49A6"/>
    <w:rsid w:val="6E9F6FDD"/>
    <w:rsid w:val="6FFF37D2"/>
    <w:rsid w:val="70DE2EF1"/>
    <w:rsid w:val="75B415C0"/>
    <w:rsid w:val="78986F77"/>
    <w:rsid w:val="7B362A78"/>
    <w:rsid w:val="7C5F4108"/>
    <w:rsid w:val="7C95168C"/>
    <w:rsid w:val="7CAF663E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60" w:beforeLines="0" w:beforeAutospacing="0" w:after="220" w:afterLines="0" w:afterAutospacing="0" w:line="240" w:lineRule="auto"/>
      <w:ind w:left="432" w:hanging="432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00" w:afterLines="0" w:afterAutospacing="0" w:line="240" w:lineRule="auto"/>
      <w:ind w:left="575" w:hanging="575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180" w:afterLines="0" w:afterAutospacing="0" w:line="240" w:lineRule="auto"/>
      <w:ind w:left="720" w:hanging="720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40" w:beforeLines="0" w:beforeAutospacing="0" w:after="160" w:afterLines="0" w:afterAutospacing="0" w:line="240" w:lineRule="auto"/>
      <w:ind w:left="864" w:hanging="864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40" w:beforeLines="0" w:beforeAutospacing="0" w:after="160" w:afterLines="0" w:afterAutospacing="0" w:line="240" w:lineRule="auto"/>
      <w:ind w:left="1008" w:hanging="1008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120" w:afterLines="0" w:afterAutospacing="0" w:line="240" w:lineRule="auto"/>
      <w:ind w:left="1151" w:hanging="1151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120" w:afterLines="0" w:afterAutospacing="0" w:line="240" w:lineRule="auto"/>
      <w:ind w:left="1296" w:hanging="1296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180" w:beforeLines="0" w:beforeAutospacing="0" w:after="64" w:afterLines="0" w:afterAutospacing="0" w:line="240" w:lineRule="auto"/>
      <w:ind w:left="1440" w:hanging="1440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180" w:beforeLines="0" w:beforeAutospacing="0" w:after="64" w:afterLines="0" w:afterAutospacing="0" w:line="240" w:lineRule="auto"/>
      <w:ind w:left="1583" w:hanging="1583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525</Words>
  <Characters>1499</Characters>
  <Lines>0</Lines>
  <Paragraphs>0</Paragraphs>
  <TotalTime>4</TotalTime>
  <ScaleCrop>false</ScaleCrop>
  <LinksUpToDate>false</LinksUpToDate>
  <CharactersWithSpaces>1778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JH-Rent</dc:creator>
  <cp:lastModifiedBy>AmbitiousMice</cp:lastModifiedBy>
  <cp:lastPrinted>2023-10-09T05:59:00Z</cp:lastPrinted>
  <dcterms:modified xsi:type="dcterms:W3CDTF">2024-06-04T03:20:06Z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4D7CC5B412D74DD98C53BAE16F0D0DDB_12</vt:lpwstr>
  </property>
</Properties>
</file>